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827" w:rsidRPr="00006E00" w:rsidRDefault="004B4652" w:rsidP="00B13A4D">
      <w:pPr>
        <w:spacing w:after="0" w:line="240" w:lineRule="auto"/>
        <w:rPr>
          <w:rFonts w:asciiTheme="minorHAnsi" w:hAnsiTheme="minorHAnsi" w:cstheme="minorHAnsi"/>
          <w:sz w:val="36"/>
          <w:szCs w:val="36"/>
        </w:rPr>
      </w:pPr>
      <w:r w:rsidRPr="00350D79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0EF2044" wp14:editId="10B5A1A1">
            <wp:simplePos x="0" y="0"/>
            <wp:positionH relativeFrom="column">
              <wp:posOffset>4667885</wp:posOffset>
            </wp:positionH>
            <wp:positionV relativeFrom="paragraph">
              <wp:posOffset>-409575</wp:posOffset>
            </wp:positionV>
            <wp:extent cx="1285621" cy="1285875"/>
            <wp:effectExtent l="0" t="0" r="0" b="0"/>
            <wp:wrapNone/>
            <wp:docPr id="2" name="Picture 2" descr="C:\Users\Caballero\Desktop\picture may 2018\BABAE\IMG_2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ballero\Desktop\picture may 2018\BABAE\IMG_23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621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0FB">
        <w:rPr>
          <w:rFonts w:asciiTheme="minorHAnsi" w:hAnsiTheme="minorHAnsi" w:cstheme="minorHAnsi"/>
          <w:b/>
          <w:bCs/>
          <w:sz w:val="36"/>
          <w:szCs w:val="36"/>
        </w:rPr>
        <w:t>RAMOS</w:t>
      </w:r>
      <w:r w:rsidR="00EF4A06" w:rsidRPr="00006E00">
        <w:rPr>
          <w:rFonts w:asciiTheme="minorHAnsi" w:hAnsiTheme="minorHAnsi" w:cstheme="minorHAnsi"/>
          <w:b/>
          <w:bCs/>
          <w:sz w:val="36"/>
          <w:szCs w:val="36"/>
        </w:rPr>
        <w:t>, D</w:t>
      </w:r>
      <w:r w:rsidR="00CB20FB">
        <w:rPr>
          <w:rFonts w:asciiTheme="minorHAnsi" w:hAnsiTheme="minorHAnsi" w:cstheme="minorHAnsi"/>
          <w:b/>
          <w:bCs/>
          <w:sz w:val="36"/>
          <w:szCs w:val="36"/>
        </w:rPr>
        <w:t>ANIELA NOBLE</w:t>
      </w:r>
    </w:p>
    <w:p w:rsidR="00CB20FB" w:rsidRPr="00CB20FB" w:rsidRDefault="00CB20FB" w:rsidP="00CB20FB">
      <w:pPr>
        <w:spacing w:after="0" w:line="240" w:lineRule="auto"/>
        <w:rPr>
          <w:rFonts w:asciiTheme="minorHAnsi" w:hAnsiTheme="minorHAnsi" w:cstheme="minorHAnsi"/>
          <w:i/>
        </w:rPr>
      </w:pPr>
      <w:r w:rsidRPr="00CB20FB">
        <w:rPr>
          <w:rFonts w:asciiTheme="minorHAnsi" w:hAnsiTheme="minorHAnsi" w:cstheme="minorHAnsi"/>
          <w:i/>
        </w:rPr>
        <w:t>#56 Zone 1 Fort Bonifacio, Taguig City</w:t>
      </w:r>
    </w:p>
    <w:p w:rsidR="00CB20FB" w:rsidRDefault="00CB20FB" w:rsidP="00CB20FB">
      <w:pPr>
        <w:spacing w:after="0" w:line="240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dnramos011@yahoo.com </w:t>
      </w:r>
    </w:p>
    <w:p w:rsidR="001A5827" w:rsidRPr="00006E00" w:rsidRDefault="00CB20FB" w:rsidP="00CB20FB">
      <w:pPr>
        <w:spacing w:after="0" w:line="240" w:lineRule="auto"/>
        <w:rPr>
          <w:rFonts w:asciiTheme="minorHAnsi" w:hAnsiTheme="minorHAnsi" w:cstheme="minorHAnsi"/>
          <w:i/>
        </w:rPr>
      </w:pPr>
      <w:r w:rsidRPr="00CB20FB">
        <w:rPr>
          <w:rFonts w:asciiTheme="minorHAnsi" w:hAnsiTheme="minorHAnsi" w:cstheme="minorHAnsi"/>
          <w:i/>
        </w:rPr>
        <w:t>+63(938) 205 3066</w:t>
      </w:r>
    </w:p>
    <w:p w:rsidR="00006E00" w:rsidRPr="00006E00" w:rsidRDefault="00006E00" w:rsidP="00B13A4D">
      <w:pPr>
        <w:spacing w:after="0" w:line="240" w:lineRule="auto"/>
        <w:rPr>
          <w:rFonts w:asciiTheme="minorHAnsi" w:hAnsiTheme="minorHAnsi" w:cstheme="minorHAnsi"/>
          <w:i/>
        </w:rPr>
      </w:pPr>
    </w:p>
    <w:p w:rsidR="001A5827" w:rsidRPr="00006E00" w:rsidRDefault="00AA12E8" w:rsidP="00B13A4D">
      <w:pPr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4294967295" distB="4294967295" distL="0" distR="0" simplePos="0" relativeHeight="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margin">
                  <wp:posOffset>1038224</wp:posOffset>
                </wp:positionV>
                <wp:extent cx="5943600" cy="0"/>
                <wp:effectExtent l="0" t="0" r="19050" b="19050"/>
                <wp:wrapNone/>
                <wp:docPr id="5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FCED7" id="1026" o:spid="_x0000_s1026" style="position:absolute;z-index:4;visibility:visible;mso-wrap-style:square;mso-width-percent:0;mso-height-percent:0;mso-wrap-distance-left:0;mso-wrap-distance-top:-3e-5mm;mso-wrap-distance-right:0;mso-wrap-distance-bottom:-3e-5mm;mso-position-horizontal:absolute;mso-position-horizontal-relative:margin;mso-position-vertical:absolute;mso-position-vertical-relative:margin;mso-width-percent:0;mso-height-percent:0;mso-width-relative:page;mso-height-relative:page" from="1pt,81.75pt" to="469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dfEQIAACc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" strokeweight="1.75pt">
                <w10:wrap anchorx="margin" anchory="margin"/>
              </v:line>
            </w:pict>
          </mc:Fallback>
        </mc:AlternateContent>
      </w:r>
    </w:p>
    <w:p w:rsidR="00194EC8" w:rsidRPr="00CC625A" w:rsidRDefault="00EF4A06" w:rsidP="00B13A4D">
      <w:pPr>
        <w:spacing w:after="0" w:line="240" w:lineRule="auto"/>
        <w:rPr>
          <w:rFonts w:asciiTheme="minorHAnsi" w:hAnsiTheme="minorHAnsi" w:cstheme="minorHAnsi"/>
          <w:i/>
          <w:sz w:val="20"/>
          <w:szCs w:val="20"/>
        </w:rPr>
      </w:pP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>Objective:</w:t>
      </w:r>
    </w:p>
    <w:p w:rsidR="001A5827" w:rsidRPr="00CC625A" w:rsidRDefault="003E7570" w:rsidP="00194EC8">
      <w:pPr>
        <w:spacing w:after="0" w:line="240" w:lineRule="auto"/>
        <w:ind w:firstLine="720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To be able to be part of an organization </w:t>
      </w:r>
      <w:r w:rsidR="002623D2">
        <w:rPr>
          <w:rFonts w:asciiTheme="minorHAnsi" w:hAnsiTheme="minorHAnsi" w:cstheme="minorHAnsi"/>
          <w:sz w:val="20"/>
          <w:szCs w:val="20"/>
        </w:rPr>
        <w:t xml:space="preserve">where I can conduct my On-Job-Training that will </w:t>
      </w:r>
      <w:r w:rsidR="00EF4A06" w:rsidRPr="00CC625A">
        <w:rPr>
          <w:rFonts w:asciiTheme="minorHAnsi" w:hAnsiTheme="minorHAnsi" w:cstheme="minorHAnsi"/>
          <w:sz w:val="20"/>
          <w:szCs w:val="20"/>
        </w:rPr>
        <w:t>utilize my knowledge and skills while contributing to the company’s welfare.</w:t>
      </w:r>
      <w:bookmarkStart w:id="0" w:name="_GoBack"/>
      <w:bookmarkEnd w:id="0"/>
    </w:p>
    <w:p w:rsidR="001A5827" w:rsidRPr="00CC625A" w:rsidRDefault="001A5827" w:rsidP="00B13A4D">
      <w:pPr>
        <w:spacing w:after="0" w:line="240" w:lineRule="auto"/>
        <w:rPr>
          <w:rFonts w:asciiTheme="minorHAnsi" w:hAnsiTheme="minorHAnsi" w:cstheme="minorHAnsi"/>
          <w:b/>
          <w:bCs/>
          <w:i/>
          <w:sz w:val="20"/>
          <w:szCs w:val="20"/>
        </w:rPr>
      </w:pPr>
    </w:p>
    <w:p w:rsidR="009A7603" w:rsidRPr="00CC625A" w:rsidRDefault="00EF4A06" w:rsidP="00B13A4D">
      <w:pPr>
        <w:spacing w:after="0" w:line="240" w:lineRule="auto"/>
        <w:rPr>
          <w:rFonts w:asciiTheme="minorHAnsi" w:hAnsiTheme="minorHAnsi" w:cstheme="minorHAnsi"/>
          <w:sz w:val="20"/>
          <w:szCs w:val="20"/>
        </w:rPr>
        <w:sectPr w:rsidR="009A7603" w:rsidRPr="00CC625A" w:rsidSect="00475E2A">
          <w:pgSz w:w="12240" w:h="15840" w:code="1"/>
          <w:pgMar w:top="1260" w:right="1440" w:bottom="1080" w:left="1440" w:header="720" w:footer="720" w:gutter="0"/>
          <w:cols w:space="720"/>
          <w:docGrid w:linePitch="360"/>
        </w:sectPr>
      </w:pP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>Educational Background:</w:t>
      </w:r>
      <w:r w:rsidRPr="00CC625A">
        <w:rPr>
          <w:rFonts w:asciiTheme="minorHAnsi" w:hAnsiTheme="minorHAnsi" w:cstheme="minorHAnsi"/>
          <w:sz w:val="20"/>
          <w:szCs w:val="20"/>
        </w:rPr>
        <w:t> </w:t>
      </w:r>
    </w:p>
    <w:p w:rsidR="001A5827" w:rsidRPr="00CC625A" w:rsidRDefault="009709EF" w:rsidP="009A7603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>Senior High School</w:t>
      </w:r>
    </w:p>
    <w:p w:rsidR="001A5827" w:rsidRPr="00CC625A" w:rsidRDefault="009709EF" w:rsidP="009A7603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>Thy Covenant Montessori School - Taguig</w:t>
      </w:r>
    </w:p>
    <w:p w:rsidR="001A5827" w:rsidRPr="00CC625A" w:rsidRDefault="00EF4A06" w:rsidP="009A7603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>(20</w:t>
      </w:r>
      <w:r w:rsidR="00350B66" w:rsidRPr="00CC625A">
        <w:rPr>
          <w:rFonts w:asciiTheme="minorHAnsi" w:hAnsiTheme="minorHAnsi" w:cstheme="minorHAnsi"/>
          <w:sz w:val="20"/>
          <w:szCs w:val="20"/>
        </w:rPr>
        <w:t>17</w:t>
      </w:r>
      <w:r w:rsidRPr="00CC625A">
        <w:rPr>
          <w:rFonts w:asciiTheme="minorHAnsi" w:hAnsiTheme="minorHAnsi" w:cstheme="minorHAnsi"/>
          <w:sz w:val="20"/>
          <w:szCs w:val="20"/>
        </w:rPr>
        <w:t>-</w:t>
      </w:r>
      <w:r w:rsidR="00350B66" w:rsidRPr="00CC625A">
        <w:rPr>
          <w:rFonts w:asciiTheme="minorHAnsi" w:hAnsiTheme="minorHAnsi" w:cstheme="minorHAnsi"/>
          <w:sz w:val="20"/>
          <w:szCs w:val="20"/>
        </w:rPr>
        <w:t>Present</w:t>
      </w:r>
      <w:r w:rsidRPr="00CC625A">
        <w:rPr>
          <w:rFonts w:asciiTheme="minorHAnsi" w:hAnsiTheme="minorHAnsi" w:cstheme="minorHAnsi"/>
          <w:sz w:val="20"/>
          <w:szCs w:val="20"/>
        </w:rPr>
        <w:t>)</w:t>
      </w:r>
    </w:p>
    <w:p w:rsidR="00350B66" w:rsidRPr="00CC625A" w:rsidRDefault="00350B66" w:rsidP="009A7603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1A5827" w:rsidRPr="00CC625A" w:rsidRDefault="009709EF" w:rsidP="009A7603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>Junior High School</w:t>
      </w:r>
    </w:p>
    <w:p w:rsidR="001A5827" w:rsidRPr="00CC625A" w:rsidRDefault="00350B66" w:rsidP="009A7603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 xml:space="preserve">Bucandala National </w:t>
      </w:r>
      <w:r w:rsidR="00EF4A06" w:rsidRPr="00CC625A">
        <w:rPr>
          <w:rFonts w:asciiTheme="minorHAnsi" w:hAnsiTheme="minorHAnsi" w:cstheme="minorHAnsi"/>
          <w:sz w:val="20"/>
          <w:szCs w:val="20"/>
        </w:rPr>
        <w:t>High School</w:t>
      </w:r>
      <w:r w:rsidRPr="00CC625A">
        <w:rPr>
          <w:rFonts w:asciiTheme="minorHAnsi" w:hAnsiTheme="minorHAnsi" w:cstheme="minorHAnsi"/>
          <w:sz w:val="20"/>
          <w:szCs w:val="20"/>
        </w:rPr>
        <w:t xml:space="preserve"> – Imus, Cavite</w:t>
      </w:r>
    </w:p>
    <w:p w:rsidR="001A5827" w:rsidRPr="00CC625A" w:rsidRDefault="00E35F6B" w:rsidP="009A7603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>(2013</w:t>
      </w:r>
      <w:r w:rsidR="00350B66" w:rsidRPr="00CC625A">
        <w:rPr>
          <w:rFonts w:asciiTheme="minorHAnsi" w:hAnsiTheme="minorHAnsi" w:cstheme="minorHAnsi"/>
          <w:sz w:val="20"/>
          <w:szCs w:val="20"/>
        </w:rPr>
        <w:t>-201</w:t>
      </w:r>
      <w:r w:rsidRPr="00CC625A">
        <w:rPr>
          <w:rFonts w:asciiTheme="minorHAnsi" w:hAnsiTheme="minorHAnsi" w:cstheme="minorHAnsi"/>
          <w:sz w:val="20"/>
          <w:szCs w:val="20"/>
        </w:rPr>
        <w:t>7</w:t>
      </w:r>
      <w:r w:rsidR="00EF4A06" w:rsidRPr="00CC625A">
        <w:rPr>
          <w:rFonts w:asciiTheme="minorHAnsi" w:hAnsiTheme="minorHAnsi" w:cstheme="minorHAnsi"/>
          <w:sz w:val="20"/>
          <w:szCs w:val="20"/>
        </w:rPr>
        <w:t>)</w:t>
      </w:r>
    </w:p>
    <w:p w:rsidR="009A7603" w:rsidRPr="00CC625A" w:rsidRDefault="009A7603" w:rsidP="009A7603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1A5827" w:rsidRPr="00CC625A" w:rsidRDefault="00EF4A06" w:rsidP="009A7603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>Elementary</w:t>
      </w:r>
    </w:p>
    <w:p w:rsidR="001A5827" w:rsidRPr="00CC625A" w:rsidRDefault="009A7603" w:rsidP="009A7603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 xml:space="preserve">VAB </w:t>
      </w:r>
      <w:r w:rsidR="00EF4A06" w:rsidRPr="00CC625A">
        <w:rPr>
          <w:rFonts w:asciiTheme="minorHAnsi" w:hAnsiTheme="minorHAnsi" w:cstheme="minorHAnsi"/>
          <w:sz w:val="20"/>
          <w:szCs w:val="20"/>
        </w:rPr>
        <w:t>Elementary School</w:t>
      </w:r>
    </w:p>
    <w:p w:rsidR="001A5827" w:rsidRPr="00CC625A" w:rsidRDefault="00EF4A06" w:rsidP="009A7603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>Villamor Air Base, Pasay City</w:t>
      </w:r>
    </w:p>
    <w:p w:rsidR="009A7603" w:rsidRPr="00CC625A" w:rsidRDefault="00EF4A06" w:rsidP="00CC625A">
      <w:pPr>
        <w:spacing w:after="0" w:line="240" w:lineRule="auto"/>
        <w:rPr>
          <w:rFonts w:asciiTheme="minorHAnsi" w:hAnsiTheme="minorHAnsi" w:cstheme="minorHAnsi"/>
          <w:sz w:val="20"/>
          <w:szCs w:val="20"/>
        </w:rPr>
        <w:sectPr w:rsidR="009A7603" w:rsidRPr="00CC625A" w:rsidSect="009A7603">
          <w:type w:val="continuous"/>
          <w:pgSz w:w="12240" w:h="15840" w:code="1"/>
          <w:pgMar w:top="1260" w:right="1440" w:bottom="1080" w:left="1440" w:header="720" w:footer="720" w:gutter="0"/>
          <w:cols w:num="3" w:space="720"/>
          <w:docGrid w:linePitch="360"/>
        </w:sectPr>
      </w:pPr>
      <w:r w:rsidRPr="00CC625A">
        <w:rPr>
          <w:rFonts w:asciiTheme="minorHAnsi" w:hAnsiTheme="minorHAnsi" w:cstheme="minorHAnsi"/>
          <w:sz w:val="20"/>
          <w:szCs w:val="20"/>
        </w:rPr>
        <w:t>(</w:t>
      </w:r>
      <w:r w:rsidR="00E35F6B" w:rsidRPr="00CC625A">
        <w:rPr>
          <w:rFonts w:asciiTheme="minorHAnsi" w:hAnsiTheme="minorHAnsi" w:cstheme="minorHAnsi"/>
          <w:sz w:val="20"/>
          <w:szCs w:val="20"/>
        </w:rPr>
        <w:t>2007-2013</w:t>
      </w:r>
      <w:r w:rsidRPr="00CC625A">
        <w:rPr>
          <w:rFonts w:asciiTheme="minorHAnsi" w:hAnsiTheme="minorHAnsi" w:cstheme="minorHAnsi"/>
          <w:sz w:val="20"/>
          <w:szCs w:val="20"/>
        </w:rPr>
        <w:t>)</w:t>
      </w:r>
    </w:p>
    <w:p w:rsidR="001A5827" w:rsidRPr="00CC625A" w:rsidRDefault="001A5827" w:rsidP="00CC625A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1A5827" w:rsidRPr="00CC625A" w:rsidRDefault="00FE66A1" w:rsidP="00B13A4D">
      <w:pPr>
        <w:spacing w:after="0" w:line="240" w:lineRule="auto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>Achievements</w:t>
      </w:r>
      <w:r w:rsidR="006B1F33" w:rsidRPr="00CC625A">
        <w:rPr>
          <w:rFonts w:asciiTheme="minorHAnsi" w:hAnsiTheme="minorHAnsi" w:cstheme="minorHAnsi"/>
          <w:b/>
          <w:bCs/>
          <w:i/>
          <w:sz w:val="20"/>
          <w:szCs w:val="20"/>
        </w:rPr>
        <w:t>:</w:t>
      </w:r>
    </w:p>
    <w:p w:rsidR="006B1F33" w:rsidRPr="00CC625A" w:rsidRDefault="00CB20FB" w:rsidP="00CB20FB">
      <w:pPr>
        <w:spacing w:after="0" w:line="240" w:lineRule="auto"/>
        <w:jc w:val="both"/>
        <w:rPr>
          <w:rFonts w:asciiTheme="minorHAnsi" w:eastAsiaTheme="minorHAnsi" w:hAnsiTheme="minorHAnsi" w:cstheme="minorHAnsi"/>
          <w:sz w:val="20"/>
          <w:szCs w:val="20"/>
        </w:rPr>
      </w:pPr>
      <w:r w:rsidRPr="00CC625A">
        <w:rPr>
          <w:rFonts w:asciiTheme="minorHAnsi" w:eastAsiaTheme="minorHAnsi" w:hAnsiTheme="minorHAnsi" w:cstheme="minorHAnsi"/>
          <w:sz w:val="20"/>
          <w:szCs w:val="20"/>
        </w:rPr>
        <w:t>2017 – 2018 Honorable Mention</w:t>
      </w:r>
      <w:r w:rsidR="00FE66A1" w:rsidRPr="00CC625A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214AB1" w:rsidRPr="00CC625A">
        <w:rPr>
          <w:rFonts w:asciiTheme="minorHAnsi" w:eastAsiaTheme="minorHAnsi" w:hAnsiTheme="minorHAnsi" w:cstheme="minorHAnsi"/>
          <w:sz w:val="20"/>
          <w:szCs w:val="20"/>
        </w:rPr>
        <w:t xml:space="preserve">in </w:t>
      </w:r>
      <w:r w:rsidRPr="00CC625A">
        <w:rPr>
          <w:rFonts w:asciiTheme="minorHAnsi" w:eastAsiaTheme="minorHAnsi" w:hAnsiTheme="minorHAnsi" w:cstheme="minorHAnsi"/>
          <w:sz w:val="20"/>
          <w:szCs w:val="20"/>
        </w:rPr>
        <w:t>Senior High School</w:t>
      </w:r>
      <w:r w:rsidR="00214AB1" w:rsidRPr="00CC625A"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FE66A1" w:rsidRPr="00CC625A" w:rsidRDefault="00214AB1" w:rsidP="00CB20FB">
      <w:pPr>
        <w:spacing w:after="0" w:line="240" w:lineRule="auto"/>
        <w:jc w:val="both"/>
        <w:rPr>
          <w:rFonts w:asciiTheme="minorHAnsi" w:eastAsiaTheme="minorHAnsi" w:hAnsiTheme="minorHAnsi" w:cstheme="minorHAnsi"/>
          <w:sz w:val="20"/>
          <w:szCs w:val="20"/>
        </w:rPr>
      </w:pPr>
      <w:r w:rsidRPr="00CC625A">
        <w:rPr>
          <w:rFonts w:asciiTheme="minorHAnsi" w:eastAsiaTheme="minorHAnsi" w:hAnsiTheme="minorHAnsi" w:cstheme="minorHAnsi"/>
          <w:sz w:val="20"/>
          <w:szCs w:val="20"/>
        </w:rPr>
        <w:t xml:space="preserve">2016 – 2017 Honorable Mention </w:t>
      </w:r>
      <w:r w:rsidR="006B1F33" w:rsidRPr="00CC625A">
        <w:rPr>
          <w:rFonts w:asciiTheme="minorHAnsi" w:eastAsiaTheme="minorHAnsi" w:hAnsiTheme="minorHAnsi" w:cstheme="minorHAnsi"/>
          <w:sz w:val="20"/>
          <w:szCs w:val="20"/>
        </w:rPr>
        <w:t>in Junior High School.</w:t>
      </w:r>
    </w:p>
    <w:p w:rsidR="00FF09E4" w:rsidRPr="00CC625A" w:rsidRDefault="00FF09E4" w:rsidP="00FF09E4">
      <w:pPr>
        <w:spacing w:after="0" w:line="240" w:lineRule="auto"/>
        <w:jc w:val="both"/>
        <w:rPr>
          <w:rFonts w:asciiTheme="minorHAnsi" w:eastAsiaTheme="minorHAnsi" w:hAnsiTheme="minorHAnsi" w:cstheme="minorHAnsi"/>
          <w:sz w:val="20"/>
          <w:szCs w:val="20"/>
        </w:rPr>
      </w:pPr>
    </w:p>
    <w:p w:rsidR="006B1F33" w:rsidRPr="00CC625A" w:rsidRDefault="006B1F33" w:rsidP="00FF09E4">
      <w:pPr>
        <w:spacing w:after="0" w:line="240" w:lineRule="auto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>Initiatives:</w:t>
      </w:r>
    </w:p>
    <w:p w:rsidR="006B1F33" w:rsidRPr="00CC625A" w:rsidRDefault="006B1F33" w:rsidP="00571D9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CC625A">
        <w:rPr>
          <w:rFonts w:cstheme="minorHAnsi"/>
          <w:sz w:val="20"/>
          <w:szCs w:val="20"/>
        </w:rPr>
        <w:t>Elected as Class President in Senior High School.</w:t>
      </w:r>
      <w:r w:rsidR="00571D95" w:rsidRPr="00CC625A">
        <w:rPr>
          <w:rFonts w:cstheme="minorHAnsi"/>
          <w:sz w:val="20"/>
          <w:szCs w:val="20"/>
        </w:rPr>
        <w:t xml:space="preserve"> Take the lead in preparing some school activities and handle responsibilities within my co-students.</w:t>
      </w:r>
    </w:p>
    <w:p w:rsidR="00571D95" w:rsidRPr="00CC625A" w:rsidRDefault="006B1F33" w:rsidP="00FB3C5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CC625A">
        <w:rPr>
          <w:rFonts w:cstheme="minorHAnsi"/>
          <w:sz w:val="20"/>
          <w:szCs w:val="20"/>
        </w:rPr>
        <w:t>Elected as Class Treasurer in Junior High School.</w:t>
      </w:r>
      <w:r w:rsidR="00BC2D00" w:rsidRPr="00CC625A">
        <w:rPr>
          <w:rFonts w:cstheme="minorHAnsi"/>
          <w:sz w:val="20"/>
          <w:szCs w:val="20"/>
        </w:rPr>
        <w:t xml:space="preserve"> Took responsible in budgeting financial ma</w:t>
      </w:r>
      <w:r w:rsidR="00FB3C53" w:rsidRPr="00CC625A">
        <w:rPr>
          <w:rFonts w:cstheme="minorHAnsi"/>
          <w:sz w:val="20"/>
          <w:szCs w:val="20"/>
        </w:rPr>
        <w:t>tter for some school activities and projects.</w:t>
      </w:r>
    </w:p>
    <w:p w:rsidR="006B1F33" w:rsidRPr="00CC625A" w:rsidRDefault="006B1F33" w:rsidP="00FF09E4">
      <w:pPr>
        <w:spacing w:after="0" w:line="240" w:lineRule="auto"/>
        <w:rPr>
          <w:rFonts w:asciiTheme="minorHAnsi" w:hAnsiTheme="minorHAnsi" w:cstheme="minorHAnsi"/>
          <w:b/>
          <w:bCs/>
          <w:i/>
          <w:sz w:val="20"/>
          <w:szCs w:val="20"/>
        </w:rPr>
      </w:pPr>
    </w:p>
    <w:p w:rsidR="00FF09E4" w:rsidRPr="00CC625A" w:rsidRDefault="006B1F33" w:rsidP="00FF09E4">
      <w:pPr>
        <w:spacing w:after="0" w:line="240" w:lineRule="auto"/>
        <w:rPr>
          <w:rFonts w:asciiTheme="minorHAnsi" w:eastAsia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>Notable Qualifications</w:t>
      </w:r>
      <w:r w:rsidR="00FF09E4" w:rsidRPr="00CC625A">
        <w:rPr>
          <w:rFonts w:asciiTheme="minorHAnsi" w:hAnsiTheme="minorHAnsi" w:cstheme="minorHAnsi"/>
          <w:b/>
          <w:bCs/>
          <w:i/>
          <w:sz w:val="20"/>
          <w:szCs w:val="20"/>
        </w:rPr>
        <w:t>:</w:t>
      </w:r>
      <w:r w:rsidR="00FF09E4" w:rsidRPr="00CC625A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</w:p>
    <w:p w:rsidR="00BC2D00" w:rsidRPr="00CC625A" w:rsidRDefault="00BC2D00" w:rsidP="00BC2D0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CC625A">
        <w:rPr>
          <w:rFonts w:cstheme="minorHAnsi"/>
          <w:sz w:val="20"/>
          <w:szCs w:val="20"/>
        </w:rPr>
        <w:t>Fast Learner, patient and hard working.</w:t>
      </w:r>
    </w:p>
    <w:p w:rsidR="00BC2D00" w:rsidRPr="00CC625A" w:rsidRDefault="00BC2D00" w:rsidP="00BC2D0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CC625A">
        <w:rPr>
          <w:rFonts w:cstheme="minorHAnsi"/>
          <w:sz w:val="20"/>
          <w:szCs w:val="20"/>
        </w:rPr>
        <w:t>Systematic, and able to</w:t>
      </w:r>
      <w:r w:rsidR="00FB3C53" w:rsidRPr="00CC625A">
        <w:rPr>
          <w:rFonts w:cstheme="minorHAnsi"/>
          <w:sz w:val="20"/>
          <w:szCs w:val="20"/>
        </w:rPr>
        <w:t xml:space="preserve"> work with minimal supervision.</w:t>
      </w:r>
    </w:p>
    <w:p w:rsidR="00BC2D00" w:rsidRPr="00CC625A" w:rsidRDefault="00BC2D00" w:rsidP="00BC2D0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CC625A">
        <w:rPr>
          <w:rFonts w:cstheme="minorHAnsi"/>
          <w:sz w:val="20"/>
          <w:szCs w:val="20"/>
        </w:rPr>
        <w:t>Ability to prioritize and organize work in a multi-tasked environment.</w:t>
      </w:r>
    </w:p>
    <w:p w:rsidR="00BC2D00" w:rsidRPr="00CC625A" w:rsidRDefault="00BC2D00" w:rsidP="00BC2D0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CC625A">
        <w:rPr>
          <w:rFonts w:cstheme="minorHAnsi"/>
          <w:sz w:val="20"/>
          <w:szCs w:val="20"/>
        </w:rPr>
        <w:t>Highly flexible and adaptable to changes.</w:t>
      </w:r>
    </w:p>
    <w:p w:rsidR="00BC2D00" w:rsidRPr="00CC625A" w:rsidRDefault="00FB3C53" w:rsidP="00BC2D0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CC625A">
        <w:rPr>
          <w:rFonts w:cstheme="minorHAnsi"/>
          <w:sz w:val="20"/>
          <w:szCs w:val="20"/>
        </w:rPr>
        <w:t>Can p</w:t>
      </w:r>
      <w:r w:rsidR="00BC2D00" w:rsidRPr="00CC625A">
        <w:rPr>
          <w:rFonts w:cstheme="minorHAnsi"/>
          <w:sz w:val="20"/>
          <w:szCs w:val="20"/>
        </w:rPr>
        <w:t>erform other duties as assigned by management.</w:t>
      </w:r>
    </w:p>
    <w:p w:rsidR="00BC2D00" w:rsidRPr="00CC625A" w:rsidRDefault="007C3B9A" w:rsidP="00BC2D0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Trustworthy and has an a</w:t>
      </w:r>
      <w:r w:rsidR="00BC2D00" w:rsidRPr="00CC625A">
        <w:rPr>
          <w:rFonts w:cstheme="minorHAnsi"/>
          <w:sz w:val="20"/>
          <w:szCs w:val="20"/>
        </w:rPr>
        <w:t>bility to uphold highest level of confidentiality.</w:t>
      </w:r>
    </w:p>
    <w:p w:rsidR="00BC2D00" w:rsidRPr="00CC625A" w:rsidRDefault="00BC2D00" w:rsidP="00BC2D0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CC625A">
        <w:rPr>
          <w:rFonts w:cstheme="minorHAnsi"/>
          <w:sz w:val="20"/>
          <w:szCs w:val="20"/>
        </w:rPr>
        <w:t>Ability to perform data entry and operate a 10-key calculator.</w:t>
      </w:r>
    </w:p>
    <w:p w:rsidR="00BC2D00" w:rsidRPr="00CC625A" w:rsidRDefault="00BC2D00" w:rsidP="00BC2D0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CC625A">
        <w:rPr>
          <w:rFonts w:cstheme="minorHAnsi"/>
          <w:sz w:val="20"/>
          <w:szCs w:val="20"/>
        </w:rPr>
        <w:t>Knowledgeab</w:t>
      </w:r>
      <w:r w:rsidR="00FB3C53" w:rsidRPr="00CC625A">
        <w:rPr>
          <w:rFonts w:cstheme="minorHAnsi"/>
          <w:sz w:val="20"/>
          <w:szCs w:val="20"/>
        </w:rPr>
        <w:t xml:space="preserve">le in </w:t>
      </w:r>
      <w:r w:rsidR="00AE3127" w:rsidRPr="00CC625A">
        <w:rPr>
          <w:rFonts w:cstheme="minorHAnsi"/>
          <w:sz w:val="20"/>
          <w:szCs w:val="20"/>
        </w:rPr>
        <w:t>Microsoft Office Word,</w:t>
      </w:r>
      <w:r w:rsidRPr="00CC625A">
        <w:rPr>
          <w:rFonts w:cstheme="minorHAnsi"/>
          <w:sz w:val="20"/>
          <w:szCs w:val="20"/>
        </w:rPr>
        <w:t xml:space="preserve"> Excel 2007-2010</w:t>
      </w:r>
      <w:r w:rsidR="00AE3127" w:rsidRPr="00CC625A">
        <w:rPr>
          <w:rFonts w:cstheme="minorHAnsi"/>
          <w:sz w:val="20"/>
          <w:szCs w:val="20"/>
        </w:rPr>
        <w:t xml:space="preserve"> and PowerPoint</w:t>
      </w:r>
      <w:r w:rsidR="00A31BB9">
        <w:rPr>
          <w:rFonts w:cstheme="minorHAnsi"/>
          <w:sz w:val="20"/>
          <w:szCs w:val="20"/>
        </w:rPr>
        <w:t xml:space="preserve">. Able to use </w:t>
      </w:r>
      <w:r w:rsidRPr="00CC625A">
        <w:rPr>
          <w:rFonts w:cstheme="minorHAnsi"/>
          <w:sz w:val="20"/>
          <w:szCs w:val="20"/>
        </w:rPr>
        <w:t xml:space="preserve">shortcut keys functions. </w:t>
      </w:r>
    </w:p>
    <w:p w:rsidR="00BC2D00" w:rsidRPr="00CC625A" w:rsidRDefault="00BC2D00" w:rsidP="00BC2D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>Personal Information:</w:t>
      </w:r>
      <w:r w:rsidRPr="00CC625A">
        <w:rPr>
          <w:rFonts w:asciiTheme="minorHAnsi" w:hAnsiTheme="minorHAnsi" w:cstheme="minorHAnsi"/>
          <w:sz w:val="20"/>
          <w:szCs w:val="20"/>
        </w:rPr>
        <w:t> </w:t>
      </w:r>
    </w:p>
    <w:p w:rsidR="00BC2D00" w:rsidRPr="00CC625A" w:rsidRDefault="00BC2D00" w:rsidP="00BC2D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>            Birth date</w:t>
      </w:r>
      <w:r w:rsidRPr="00CC625A">
        <w:rPr>
          <w:rFonts w:asciiTheme="minorHAnsi" w:hAnsiTheme="minorHAnsi" w:cstheme="minorHAnsi"/>
          <w:sz w:val="20"/>
          <w:szCs w:val="20"/>
        </w:rPr>
        <w:tab/>
      </w:r>
      <w:r w:rsidR="00CF09FF">
        <w:rPr>
          <w:rFonts w:asciiTheme="minorHAnsi" w:hAnsiTheme="minorHAnsi" w:cstheme="minorHAnsi"/>
          <w:sz w:val="20"/>
          <w:szCs w:val="20"/>
        </w:rPr>
        <w:tab/>
      </w:r>
      <w:r w:rsidRPr="00CC625A">
        <w:rPr>
          <w:rFonts w:asciiTheme="minorHAnsi" w:hAnsiTheme="minorHAnsi" w:cstheme="minorHAnsi"/>
          <w:sz w:val="20"/>
          <w:szCs w:val="20"/>
        </w:rPr>
        <w:t>:</w:t>
      </w:r>
      <w:r w:rsidRPr="00CC625A">
        <w:rPr>
          <w:rFonts w:asciiTheme="minorHAnsi" w:hAnsiTheme="minorHAnsi" w:cstheme="minorHAnsi"/>
          <w:sz w:val="20"/>
          <w:szCs w:val="20"/>
        </w:rPr>
        <w:tab/>
      </w:r>
      <w:r w:rsidR="00AE3127" w:rsidRPr="00CC625A">
        <w:rPr>
          <w:rFonts w:asciiTheme="minorHAnsi" w:hAnsiTheme="minorHAnsi" w:cstheme="minorHAnsi"/>
          <w:sz w:val="20"/>
          <w:szCs w:val="20"/>
        </w:rPr>
        <w:t>August 28, 2000</w:t>
      </w:r>
    </w:p>
    <w:p w:rsidR="00BC2D00" w:rsidRPr="00CC625A" w:rsidRDefault="00AE3127" w:rsidP="00BC2D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>            Age</w:t>
      </w:r>
      <w:r w:rsidRPr="00CC625A">
        <w:rPr>
          <w:rFonts w:asciiTheme="minorHAnsi" w:hAnsiTheme="minorHAnsi" w:cstheme="minorHAnsi"/>
          <w:sz w:val="20"/>
          <w:szCs w:val="20"/>
        </w:rPr>
        <w:tab/>
      </w:r>
      <w:r w:rsidRPr="00CC625A">
        <w:rPr>
          <w:rFonts w:asciiTheme="minorHAnsi" w:hAnsiTheme="minorHAnsi" w:cstheme="minorHAnsi"/>
          <w:sz w:val="20"/>
          <w:szCs w:val="20"/>
        </w:rPr>
        <w:tab/>
        <w:t>:</w:t>
      </w:r>
      <w:r w:rsidRPr="00CC625A">
        <w:rPr>
          <w:rFonts w:asciiTheme="minorHAnsi" w:hAnsiTheme="minorHAnsi" w:cstheme="minorHAnsi"/>
          <w:sz w:val="20"/>
          <w:szCs w:val="20"/>
        </w:rPr>
        <w:tab/>
        <w:t>18</w:t>
      </w:r>
    </w:p>
    <w:p w:rsidR="00BC2D00" w:rsidRPr="00CC625A" w:rsidRDefault="00BC2D00" w:rsidP="00BC2D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>            Gender</w:t>
      </w:r>
      <w:r w:rsidRPr="00CC625A">
        <w:rPr>
          <w:rFonts w:asciiTheme="minorHAnsi" w:hAnsiTheme="minorHAnsi" w:cstheme="minorHAnsi"/>
          <w:sz w:val="20"/>
          <w:szCs w:val="20"/>
        </w:rPr>
        <w:tab/>
      </w:r>
      <w:r w:rsidRPr="00CC625A">
        <w:rPr>
          <w:rFonts w:asciiTheme="minorHAnsi" w:hAnsiTheme="minorHAnsi" w:cstheme="minorHAnsi"/>
          <w:sz w:val="20"/>
          <w:szCs w:val="20"/>
        </w:rPr>
        <w:tab/>
        <w:t>:</w:t>
      </w:r>
      <w:r w:rsidRPr="00CC625A">
        <w:rPr>
          <w:rFonts w:asciiTheme="minorHAnsi" w:hAnsiTheme="minorHAnsi" w:cstheme="minorHAnsi"/>
          <w:sz w:val="20"/>
          <w:szCs w:val="20"/>
        </w:rPr>
        <w:tab/>
        <w:t>Female</w:t>
      </w:r>
    </w:p>
    <w:p w:rsidR="00BC2D00" w:rsidRPr="00CC625A" w:rsidRDefault="00BC2D00" w:rsidP="00BC2D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>            Status</w:t>
      </w:r>
      <w:r w:rsidRPr="00CC625A">
        <w:rPr>
          <w:rFonts w:asciiTheme="minorHAnsi" w:hAnsiTheme="minorHAnsi" w:cstheme="minorHAnsi"/>
          <w:sz w:val="20"/>
          <w:szCs w:val="20"/>
        </w:rPr>
        <w:tab/>
      </w:r>
      <w:r w:rsidRPr="00CC625A">
        <w:rPr>
          <w:rFonts w:asciiTheme="minorHAnsi" w:hAnsiTheme="minorHAnsi" w:cstheme="minorHAnsi"/>
          <w:sz w:val="20"/>
          <w:szCs w:val="20"/>
        </w:rPr>
        <w:tab/>
        <w:t>:</w:t>
      </w:r>
      <w:r w:rsidRPr="00CC625A">
        <w:rPr>
          <w:rFonts w:asciiTheme="minorHAnsi" w:hAnsiTheme="minorHAnsi" w:cstheme="minorHAnsi"/>
          <w:sz w:val="20"/>
          <w:szCs w:val="20"/>
        </w:rPr>
        <w:tab/>
      </w:r>
      <w:r w:rsidR="00AE3127" w:rsidRPr="00CC625A">
        <w:rPr>
          <w:rFonts w:asciiTheme="minorHAnsi" w:hAnsiTheme="minorHAnsi" w:cstheme="minorHAnsi"/>
          <w:sz w:val="20"/>
          <w:szCs w:val="20"/>
        </w:rPr>
        <w:t>Single</w:t>
      </w:r>
    </w:p>
    <w:p w:rsidR="00BC2D00" w:rsidRPr="00CC625A" w:rsidRDefault="00BC2D00" w:rsidP="00BC2D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>            Nationality</w:t>
      </w:r>
      <w:r w:rsidRPr="00CC625A">
        <w:rPr>
          <w:rFonts w:asciiTheme="minorHAnsi" w:hAnsiTheme="minorHAnsi" w:cstheme="minorHAnsi"/>
          <w:sz w:val="20"/>
          <w:szCs w:val="20"/>
        </w:rPr>
        <w:tab/>
      </w:r>
      <w:r w:rsidR="00CF09FF">
        <w:rPr>
          <w:rFonts w:asciiTheme="minorHAnsi" w:hAnsiTheme="minorHAnsi" w:cstheme="minorHAnsi"/>
          <w:sz w:val="20"/>
          <w:szCs w:val="20"/>
        </w:rPr>
        <w:tab/>
      </w:r>
      <w:r w:rsidRPr="00CC625A">
        <w:rPr>
          <w:rFonts w:asciiTheme="minorHAnsi" w:hAnsiTheme="minorHAnsi" w:cstheme="minorHAnsi"/>
          <w:sz w:val="20"/>
          <w:szCs w:val="20"/>
        </w:rPr>
        <w:t>:</w:t>
      </w:r>
      <w:r w:rsidRPr="00CC625A">
        <w:rPr>
          <w:rFonts w:asciiTheme="minorHAnsi" w:hAnsiTheme="minorHAnsi" w:cstheme="minorHAnsi"/>
          <w:sz w:val="20"/>
          <w:szCs w:val="20"/>
        </w:rPr>
        <w:tab/>
        <w:t>Filipino</w:t>
      </w:r>
    </w:p>
    <w:p w:rsidR="00B13A4D" w:rsidRDefault="00BC2D00" w:rsidP="00AE3127">
      <w:pPr>
        <w:spacing w:after="0" w:line="240" w:lineRule="auto"/>
        <w:rPr>
          <w:rFonts w:asciiTheme="minorHAnsi" w:hAnsiTheme="minorHAnsi" w:cstheme="minorHAnsi"/>
          <w:i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>            Skills</w:t>
      </w:r>
      <w:r w:rsidRPr="00CC625A">
        <w:rPr>
          <w:rFonts w:asciiTheme="minorHAnsi" w:hAnsiTheme="minorHAnsi" w:cstheme="minorHAnsi"/>
          <w:sz w:val="20"/>
          <w:szCs w:val="20"/>
        </w:rPr>
        <w:tab/>
      </w:r>
      <w:r w:rsidRPr="00CC625A">
        <w:rPr>
          <w:rFonts w:asciiTheme="minorHAnsi" w:hAnsiTheme="minorHAnsi" w:cstheme="minorHAnsi"/>
          <w:sz w:val="20"/>
          <w:szCs w:val="20"/>
        </w:rPr>
        <w:tab/>
        <w:t>:</w:t>
      </w:r>
      <w:r w:rsidRPr="00CC625A">
        <w:rPr>
          <w:rFonts w:asciiTheme="minorHAnsi" w:hAnsiTheme="minorHAnsi" w:cstheme="minorHAnsi"/>
          <w:sz w:val="20"/>
          <w:szCs w:val="20"/>
        </w:rPr>
        <w:tab/>
        <w:t>Can speak and write in English and Filipino</w:t>
      </w:r>
      <w:r w:rsidRPr="00CC625A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:rsidR="00CC625A" w:rsidRDefault="00CC625A" w:rsidP="00AE3127">
      <w:pPr>
        <w:spacing w:after="0" w:line="240" w:lineRule="auto"/>
        <w:rPr>
          <w:rFonts w:cstheme="minorHAnsi"/>
          <w:sz w:val="20"/>
          <w:szCs w:val="20"/>
        </w:rPr>
      </w:pPr>
    </w:p>
    <w:p w:rsidR="00CC625A" w:rsidRPr="00CC625A" w:rsidRDefault="00CC625A" w:rsidP="00AE3127">
      <w:pPr>
        <w:spacing w:after="0" w:line="240" w:lineRule="auto"/>
        <w:rPr>
          <w:rFonts w:cstheme="minorHAnsi"/>
          <w:sz w:val="20"/>
          <w:szCs w:val="20"/>
        </w:rPr>
      </w:pPr>
    </w:p>
    <w:p w:rsidR="001A5827" w:rsidRPr="00CC625A" w:rsidRDefault="00EF4A06" w:rsidP="00B13A4D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C625A">
        <w:rPr>
          <w:rFonts w:asciiTheme="minorHAnsi" w:hAnsiTheme="minorHAnsi" w:cstheme="minorHAnsi"/>
          <w:sz w:val="20"/>
          <w:szCs w:val="20"/>
        </w:rPr>
        <w:t xml:space="preserve">      </w:t>
      </w:r>
    </w:p>
    <w:p w:rsidR="00CC625A" w:rsidRDefault="00EF4A06" w:rsidP="00B13A4D">
      <w:pPr>
        <w:spacing w:after="0" w:line="240" w:lineRule="auto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CC625A">
        <w:rPr>
          <w:rFonts w:asciiTheme="minorHAnsi" w:hAnsiTheme="minorHAnsi" w:cstheme="minorHAnsi"/>
          <w:i/>
          <w:sz w:val="20"/>
          <w:szCs w:val="20"/>
        </w:rPr>
        <w:t>       I hereby certify that all the information are true and correct to the best of my knowledge and belief.</w:t>
      </w: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ab/>
      </w: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ab/>
      </w:r>
    </w:p>
    <w:p w:rsidR="00CC625A" w:rsidRDefault="00CC625A" w:rsidP="00B13A4D">
      <w:pPr>
        <w:spacing w:after="0" w:line="240" w:lineRule="auto"/>
        <w:rPr>
          <w:rFonts w:asciiTheme="minorHAnsi" w:hAnsiTheme="minorHAnsi" w:cstheme="minorHAnsi"/>
          <w:b/>
          <w:bCs/>
          <w:i/>
          <w:sz w:val="20"/>
          <w:szCs w:val="20"/>
        </w:rPr>
      </w:pPr>
    </w:p>
    <w:p w:rsidR="00CC625A" w:rsidRDefault="00CC625A" w:rsidP="00B13A4D">
      <w:pPr>
        <w:spacing w:after="0" w:line="240" w:lineRule="auto"/>
        <w:rPr>
          <w:rFonts w:asciiTheme="minorHAnsi" w:hAnsiTheme="minorHAnsi" w:cstheme="minorHAnsi"/>
          <w:b/>
          <w:bCs/>
          <w:i/>
          <w:sz w:val="20"/>
          <w:szCs w:val="20"/>
        </w:rPr>
      </w:pPr>
    </w:p>
    <w:p w:rsidR="001A5827" w:rsidRPr="00CC625A" w:rsidRDefault="00EF4A06" w:rsidP="00CC625A">
      <w:pPr>
        <w:spacing w:after="0" w:line="240" w:lineRule="auto"/>
        <w:jc w:val="right"/>
        <w:rPr>
          <w:rFonts w:asciiTheme="minorHAnsi" w:hAnsiTheme="minorHAnsi" w:cstheme="minorHAnsi"/>
          <w:b/>
          <w:bCs/>
          <w:sz w:val="20"/>
          <w:szCs w:val="20"/>
        </w:rPr>
      </w:pP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ab/>
      </w: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ab/>
      </w: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ab/>
      </w: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ab/>
      </w: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ab/>
      </w: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ab/>
      </w: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ab/>
      </w:r>
      <w:r w:rsidR="00AE3127" w:rsidRPr="00CC625A">
        <w:rPr>
          <w:rFonts w:asciiTheme="minorHAnsi" w:hAnsiTheme="minorHAnsi" w:cstheme="minorHAnsi"/>
          <w:b/>
          <w:bCs/>
          <w:i/>
          <w:sz w:val="20"/>
          <w:szCs w:val="20"/>
        </w:rPr>
        <w:t>Daniela N. Ramos</w:t>
      </w:r>
      <w:r w:rsidRPr="00CC625A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</w:t>
      </w:r>
      <w:r w:rsidRPr="00CC625A">
        <w:rPr>
          <w:rFonts w:asciiTheme="minorHAnsi" w:hAnsiTheme="minorHAnsi" w:cstheme="minorHAnsi"/>
          <w:b/>
          <w:bCs/>
          <w:sz w:val="20"/>
          <w:szCs w:val="20"/>
        </w:rPr>
        <w:tab/>
        <w:t>                                                </w:t>
      </w:r>
    </w:p>
    <w:sectPr w:rsidR="001A5827" w:rsidRPr="00CC625A" w:rsidSect="009A7603">
      <w:type w:val="continuous"/>
      <w:pgSz w:w="12240" w:h="15840" w:code="1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25A" w:rsidRDefault="00CC625A" w:rsidP="003C544F">
      <w:pPr>
        <w:spacing w:after="0" w:line="240" w:lineRule="auto"/>
      </w:pPr>
      <w:r>
        <w:separator/>
      </w:r>
    </w:p>
  </w:endnote>
  <w:endnote w:type="continuationSeparator" w:id="0">
    <w:p w:rsidR="00CC625A" w:rsidRDefault="00CC625A" w:rsidP="003C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25A" w:rsidRDefault="00CC625A" w:rsidP="003C544F">
      <w:pPr>
        <w:spacing w:after="0" w:line="240" w:lineRule="auto"/>
      </w:pPr>
      <w:r>
        <w:separator/>
      </w:r>
    </w:p>
  </w:footnote>
  <w:footnote w:type="continuationSeparator" w:id="0">
    <w:p w:rsidR="00CC625A" w:rsidRDefault="00CC625A" w:rsidP="003C5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D43C4"/>
    <w:multiLevelType w:val="hybridMultilevel"/>
    <w:tmpl w:val="E578C5DC"/>
    <w:lvl w:ilvl="0" w:tplc="AB0A2814">
      <w:start w:val="199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0159"/>
    <w:multiLevelType w:val="hybridMultilevel"/>
    <w:tmpl w:val="DEA03C76"/>
    <w:lvl w:ilvl="0" w:tplc="041E664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530"/>
    <w:multiLevelType w:val="hybridMultilevel"/>
    <w:tmpl w:val="9C9A2C50"/>
    <w:lvl w:ilvl="0" w:tplc="C25241B8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06DA6"/>
    <w:multiLevelType w:val="hybridMultilevel"/>
    <w:tmpl w:val="7F3A4ADA"/>
    <w:lvl w:ilvl="0" w:tplc="041E664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14B52"/>
    <w:multiLevelType w:val="hybridMultilevel"/>
    <w:tmpl w:val="DA8CBD9E"/>
    <w:lvl w:ilvl="0" w:tplc="1744E8FE">
      <w:start w:val="439"/>
      <w:numFmt w:val="bullet"/>
      <w:lvlText w:val="-"/>
      <w:lvlJc w:val="left"/>
      <w:pPr>
        <w:tabs>
          <w:tab w:val="left" w:pos="2520"/>
        </w:tabs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27"/>
    <w:rsid w:val="00006E00"/>
    <w:rsid w:val="00031909"/>
    <w:rsid w:val="000731E4"/>
    <w:rsid w:val="000A1407"/>
    <w:rsid w:val="000B19C0"/>
    <w:rsid w:val="000B60A4"/>
    <w:rsid w:val="000C566A"/>
    <w:rsid w:val="001056C7"/>
    <w:rsid w:val="00162FD5"/>
    <w:rsid w:val="00194EC8"/>
    <w:rsid w:val="001A5827"/>
    <w:rsid w:val="0020550D"/>
    <w:rsid w:val="00214AB1"/>
    <w:rsid w:val="002623D2"/>
    <w:rsid w:val="00266028"/>
    <w:rsid w:val="002A19BD"/>
    <w:rsid w:val="002B3290"/>
    <w:rsid w:val="00350B66"/>
    <w:rsid w:val="003754E3"/>
    <w:rsid w:val="003C45C8"/>
    <w:rsid w:val="003C544F"/>
    <w:rsid w:val="003E7570"/>
    <w:rsid w:val="0040778E"/>
    <w:rsid w:val="00441C27"/>
    <w:rsid w:val="00475E2A"/>
    <w:rsid w:val="004A2BE0"/>
    <w:rsid w:val="004B4652"/>
    <w:rsid w:val="00571D95"/>
    <w:rsid w:val="005E1A99"/>
    <w:rsid w:val="006644EF"/>
    <w:rsid w:val="006B1F33"/>
    <w:rsid w:val="006B2828"/>
    <w:rsid w:val="00755B79"/>
    <w:rsid w:val="007A29ED"/>
    <w:rsid w:val="007C3B9A"/>
    <w:rsid w:val="008863D2"/>
    <w:rsid w:val="009709EF"/>
    <w:rsid w:val="009A7603"/>
    <w:rsid w:val="009B18E4"/>
    <w:rsid w:val="00A31BB9"/>
    <w:rsid w:val="00A56B2B"/>
    <w:rsid w:val="00AA12E8"/>
    <w:rsid w:val="00AE3127"/>
    <w:rsid w:val="00B06C66"/>
    <w:rsid w:val="00B13A4D"/>
    <w:rsid w:val="00BC2D00"/>
    <w:rsid w:val="00CB20FB"/>
    <w:rsid w:val="00CC625A"/>
    <w:rsid w:val="00CD2FD0"/>
    <w:rsid w:val="00CF09FF"/>
    <w:rsid w:val="00DD2A30"/>
    <w:rsid w:val="00E35F6B"/>
    <w:rsid w:val="00E57583"/>
    <w:rsid w:val="00E6374F"/>
    <w:rsid w:val="00EF4A06"/>
    <w:rsid w:val="00F06186"/>
    <w:rsid w:val="00F13634"/>
    <w:rsid w:val="00FB3C53"/>
    <w:rsid w:val="00FE012D"/>
    <w:rsid w:val="00FE66A1"/>
    <w:rsid w:val="00FF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1265F036-7FD3-4A31-8120-22D30B18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E2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75E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3A4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C5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4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C5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4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85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74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2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52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11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367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989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514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180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957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99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3415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4956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54268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67343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6362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15675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89769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4236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12088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96700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597158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95914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803815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43459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9784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02592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BD1D4127</Template>
  <TotalTime>181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AGOTANA, APRIL M</vt:lpstr>
    </vt:vector>
  </TitlesOfParts>
  <Company>Hewlett-Packard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AGOTANA, APRIL M</dc:title>
  <dc:creator>pc01</dc:creator>
  <cp:lastModifiedBy>Deborah Ann Masbate</cp:lastModifiedBy>
  <cp:revision>10</cp:revision>
  <dcterms:created xsi:type="dcterms:W3CDTF">2018-11-29T18:36:00Z</dcterms:created>
  <dcterms:modified xsi:type="dcterms:W3CDTF">2018-11-29T21:37:00Z</dcterms:modified>
</cp:coreProperties>
</file>